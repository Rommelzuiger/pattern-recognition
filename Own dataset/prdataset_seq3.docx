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642481" w:rsidRPr="00CE7CAB" w:rsidTr="00DC6166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bookmarkStart w:id="0" w:name="_GoBack" w:colFirst="0" w:colLast="15"/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FF5596" w:rsidRDefault="002519CA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3879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16F9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16F9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16F9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</w:tr>
      <w:tr w:rsidR="00DF68CA" w:rsidRPr="00CE7CAB" w:rsidTr="001A16F9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1A16F9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935842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935842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FF5596" w:rsidRDefault="00775B13" w:rsidP="00642481">
            <w:pPr>
              <w:jc w:val="center"/>
              <w:rPr>
                <w:sz w:val="32"/>
                <w:szCs w:val="32"/>
              </w:rPr>
            </w:pPr>
          </w:p>
        </w:tc>
      </w:tr>
      <w:tr w:rsidR="00642481" w:rsidRPr="00CE7CAB" w:rsidTr="00935842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642481" w:rsidRPr="00FF5596" w:rsidRDefault="00642481" w:rsidP="00642481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FF5596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</w:tr>
      <w:bookmarkEnd w:id="0"/>
      <w:tr w:rsidR="00DF68CA" w:rsidRPr="00CE7CAB" w:rsidTr="00935842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1F17" w:rsidRPr="00CE7CAB" w:rsidRDefault="00FF5596" w:rsidP="00A5472D">
      <w:pPr>
        <w:jc w:val="both"/>
        <w:rPr>
          <w:sz w:val="36"/>
          <w:szCs w:val="36"/>
        </w:rPr>
      </w:pPr>
    </w:p>
    <w:sectPr w:rsidR="00611F17" w:rsidRPr="00CE7CAB" w:rsidSect="002519CA">
      <w:footerReference w:type="default" r:id="rId8"/>
      <w:pgSz w:w="12240" w:h="15840"/>
      <w:pgMar w:top="144" w:right="144" w:bottom="864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86" w:rsidRDefault="00C71A86" w:rsidP="005627FD">
      <w:pPr>
        <w:spacing w:after="0" w:line="240" w:lineRule="auto"/>
      </w:pPr>
      <w:r>
        <w:separator/>
      </w:r>
    </w:p>
  </w:endnote>
  <w:end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FD" w:rsidRDefault="002519CA">
    <w:pPr>
      <w:pStyle w:val="Footer"/>
    </w:pPr>
    <w:r>
      <w:t xml:space="preserve">SEQUENCE </w:t>
    </w:r>
    <w:r w:rsidR="00642481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86" w:rsidRDefault="00C71A86" w:rsidP="005627FD">
      <w:pPr>
        <w:spacing w:after="0" w:line="240" w:lineRule="auto"/>
      </w:pPr>
      <w:r>
        <w:separator/>
      </w:r>
    </w:p>
  </w:footnote>
  <w:foot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FD"/>
    <w:rsid w:val="000849C6"/>
    <w:rsid w:val="001A16F9"/>
    <w:rsid w:val="002519CA"/>
    <w:rsid w:val="00305B64"/>
    <w:rsid w:val="003D2342"/>
    <w:rsid w:val="004A4CB1"/>
    <w:rsid w:val="0050784E"/>
    <w:rsid w:val="005627FD"/>
    <w:rsid w:val="00642481"/>
    <w:rsid w:val="006C50F7"/>
    <w:rsid w:val="00726186"/>
    <w:rsid w:val="00775B13"/>
    <w:rsid w:val="007D6942"/>
    <w:rsid w:val="008A73A3"/>
    <w:rsid w:val="00935842"/>
    <w:rsid w:val="009C70A4"/>
    <w:rsid w:val="00A5472D"/>
    <w:rsid w:val="00B1529F"/>
    <w:rsid w:val="00C71A86"/>
    <w:rsid w:val="00CE7CAB"/>
    <w:rsid w:val="00DF68CA"/>
    <w:rsid w:val="00EC1D9B"/>
    <w:rsid w:val="00F66C2C"/>
    <w:rsid w:val="00FE454F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1CAF-F0FA-40BC-B080-F9BAC3BE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1BFAA4FC.dotm</Template>
  <TotalTime>2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Bert Lobbezoo</cp:lastModifiedBy>
  <cp:revision>4</cp:revision>
  <cp:lastPrinted>2013-12-18T08:03:00Z</cp:lastPrinted>
  <dcterms:created xsi:type="dcterms:W3CDTF">2013-12-18T10:21:00Z</dcterms:created>
  <dcterms:modified xsi:type="dcterms:W3CDTF">2013-12-18T10:26:00Z</dcterms:modified>
</cp:coreProperties>
</file>