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left w:val="dotted" w:sz="4" w:space="0" w:color="auto"/>
          <w:right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</w:tblGrid>
      <w:tr w:rsidR="006C50F7" w:rsidRPr="00CE7CAB" w:rsidTr="00935842">
        <w:trPr>
          <w:trHeight w:hRule="exact" w:val="406"/>
        </w:trPr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shd w:val="clear" w:color="auto" w:fill="auto"/>
          </w:tcPr>
          <w:p w:rsidR="006C50F7" w:rsidRPr="009124E8" w:rsidRDefault="006C50F7" w:rsidP="0050784E">
            <w:pPr>
              <w:jc w:val="center"/>
              <w:rPr>
                <w:sz w:val="32"/>
                <w:szCs w:val="32"/>
              </w:rPr>
            </w:pPr>
            <w:bookmarkStart w:id="0" w:name="_GoBack" w:colFirst="0" w:colLast="15"/>
            <w:r w:rsidRPr="009124E8">
              <w:rPr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shd w:val="clear" w:color="auto" w:fill="auto"/>
          </w:tcPr>
          <w:p w:rsidR="006C50F7" w:rsidRPr="009124E8" w:rsidRDefault="006C50F7" w:rsidP="0050784E">
            <w:pPr>
              <w:jc w:val="center"/>
              <w:rPr>
                <w:sz w:val="32"/>
                <w:szCs w:val="32"/>
              </w:rPr>
            </w:pPr>
            <w:r w:rsidRPr="009124E8">
              <w:rPr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6C50F7" w:rsidRPr="009124E8" w:rsidRDefault="006C50F7" w:rsidP="0050784E">
            <w:pPr>
              <w:jc w:val="center"/>
              <w:rPr>
                <w:sz w:val="32"/>
                <w:szCs w:val="32"/>
              </w:rPr>
            </w:pPr>
            <w:r w:rsidRPr="009124E8">
              <w:rPr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6C50F7" w:rsidRPr="009124E8" w:rsidRDefault="006C50F7" w:rsidP="0050784E">
            <w:pPr>
              <w:jc w:val="center"/>
              <w:rPr>
                <w:sz w:val="32"/>
                <w:szCs w:val="32"/>
              </w:rPr>
            </w:pPr>
            <w:r w:rsidRPr="009124E8">
              <w:rPr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6C50F7" w:rsidRPr="009124E8" w:rsidRDefault="006C50F7" w:rsidP="0050784E">
            <w:pPr>
              <w:jc w:val="center"/>
              <w:rPr>
                <w:sz w:val="32"/>
                <w:szCs w:val="32"/>
              </w:rPr>
            </w:pPr>
            <w:r w:rsidRPr="009124E8">
              <w:rPr>
                <w:sz w:val="32"/>
                <w:szCs w:val="32"/>
              </w:rPr>
              <w:t>5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6C50F7" w:rsidRPr="009124E8" w:rsidRDefault="006C50F7" w:rsidP="0050784E">
            <w:pPr>
              <w:jc w:val="center"/>
              <w:rPr>
                <w:sz w:val="32"/>
                <w:szCs w:val="32"/>
              </w:rPr>
            </w:pPr>
            <w:r w:rsidRPr="009124E8">
              <w:rPr>
                <w:sz w:val="32"/>
                <w:szCs w:val="32"/>
              </w:rPr>
              <w:t>6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6C50F7" w:rsidRPr="009124E8" w:rsidRDefault="006C50F7" w:rsidP="0050784E">
            <w:pPr>
              <w:jc w:val="center"/>
              <w:rPr>
                <w:sz w:val="32"/>
                <w:szCs w:val="32"/>
              </w:rPr>
            </w:pPr>
            <w:r w:rsidRPr="009124E8">
              <w:rPr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6C50F7" w:rsidRPr="009124E8" w:rsidRDefault="006C50F7" w:rsidP="0050784E">
            <w:pPr>
              <w:jc w:val="center"/>
              <w:rPr>
                <w:sz w:val="32"/>
                <w:szCs w:val="32"/>
              </w:rPr>
            </w:pPr>
            <w:r w:rsidRPr="009124E8">
              <w:rPr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6C50F7" w:rsidRPr="009124E8" w:rsidRDefault="006C50F7" w:rsidP="0050784E">
            <w:pPr>
              <w:jc w:val="center"/>
              <w:rPr>
                <w:sz w:val="32"/>
                <w:szCs w:val="32"/>
              </w:rPr>
            </w:pPr>
            <w:r w:rsidRPr="009124E8">
              <w:rPr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6C50F7" w:rsidRPr="009124E8" w:rsidRDefault="006C50F7" w:rsidP="0050784E">
            <w:pPr>
              <w:jc w:val="center"/>
              <w:rPr>
                <w:sz w:val="32"/>
                <w:szCs w:val="32"/>
              </w:rPr>
            </w:pPr>
            <w:r w:rsidRPr="009124E8">
              <w:rPr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6C50F7" w:rsidRPr="009124E8" w:rsidRDefault="006C50F7" w:rsidP="0050784E">
            <w:pPr>
              <w:jc w:val="center"/>
              <w:rPr>
                <w:sz w:val="32"/>
                <w:szCs w:val="32"/>
              </w:rPr>
            </w:pPr>
            <w:r w:rsidRPr="009124E8">
              <w:rPr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6C50F7" w:rsidRPr="009124E8" w:rsidRDefault="006C50F7" w:rsidP="0050784E">
            <w:pPr>
              <w:jc w:val="center"/>
              <w:rPr>
                <w:sz w:val="32"/>
                <w:szCs w:val="32"/>
              </w:rPr>
            </w:pPr>
            <w:r w:rsidRPr="009124E8">
              <w:rPr>
                <w:sz w:val="32"/>
                <w:szCs w:val="32"/>
              </w:rPr>
              <w:t>5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6C50F7" w:rsidRPr="009124E8" w:rsidRDefault="006C50F7" w:rsidP="0050784E">
            <w:pPr>
              <w:jc w:val="center"/>
              <w:rPr>
                <w:sz w:val="32"/>
                <w:szCs w:val="32"/>
              </w:rPr>
            </w:pPr>
            <w:r w:rsidRPr="009124E8">
              <w:rPr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6C50F7" w:rsidRPr="009124E8" w:rsidRDefault="006C50F7" w:rsidP="0050784E">
            <w:pPr>
              <w:jc w:val="center"/>
              <w:rPr>
                <w:sz w:val="32"/>
                <w:szCs w:val="32"/>
              </w:rPr>
            </w:pPr>
            <w:r w:rsidRPr="009124E8">
              <w:rPr>
                <w:sz w:val="32"/>
                <w:szCs w:val="32"/>
              </w:rPr>
              <w:t>6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6C50F7" w:rsidRPr="009124E8" w:rsidRDefault="006C50F7" w:rsidP="0050784E">
            <w:pPr>
              <w:jc w:val="center"/>
              <w:rPr>
                <w:sz w:val="32"/>
                <w:szCs w:val="32"/>
              </w:rPr>
            </w:pPr>
            <w:r w:rsidRPr="009124E8">
              <w:rPr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6C50F7" w:rsidRPr="009124E8" w:rsidRDefault="006C50F7" w:rsidP="0050784E">
            <w:pPr>
              <w:jc w:val="center"/>
              <w:rPr>
                <w:sz w:val="32"/>
                <w:szCs w:val="32"/>
              </w:rPr>
            </w:pPr>
            <w:r w:rsidRPr="009124E8">
              <w:rPr>
                <w:sz w:val="32"/>
                <w:szCs w:val="32"/>
              </w:rPr>
              <w:t>3</w:t>
            </w:r>
          </w:p>
        </w:tc>
      </w:tr>
      <w:tr w:rsidR="00DF68CA" w:rsidRPr="00CE7CAB" w:rsidTr="001A16F9">
        <w:trPr>
          <w:trHeight w:hRule="exact" w:val="813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9124E8" w:rsidRDefault="002519CA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9124E8" w:rsidRDefault="002519CA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9124E8" w:rsidRDefault="002519CA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9124E8" w:rsidRDefault="002519CA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9124E8" w:rsidRDefault="002519CA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9124E8" w:rsidRDefault="002519CA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9124E8" w:rsidRDefault="002519CA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9124E8" w:rsidRDefault="002519CA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9124E8" w:rsidRDefault="002519CA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9124E8" w:rsidRDefault="002519CA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9124E8" w:rsidRDefault="002519CA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9124E8" w:rsidRDefault="002519CA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9124E8" w:rsidRDefault="002519CA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9124E8" w:rsidRDefault="002519CA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9124E8" w:rsidRDefault="002519CA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9124E8" w:rsidRDefault="002519CA" w:rsidP="0050784E">
            <w:pPr>
              <w:jc w:val="center"/>
              <w:rPr>
                <w:sz w:val="32"/>
                <w:szCs w:val="32"/>
              </w:rPr>
            </w:pPr>
          </w:p>
        </w:tc>
      </w:tr>
      <w:tr w:rsidR="006C50F7" w:rsidRPr="00CE7CAB" w:rsidTr="001A3879">
        <w:trPr>
          <w:trHeight w:hRule="exact" w:val="406"/>
        </w:trPr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shd w:val="clear" w:color="auto" w:fill="auto"/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shd w:val="clear" w:color="auto" w:fill="auto"/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</w:tr>
      <w:tr w:rsidR="00DF68CA" w:rsidRPr="00CE7CAB" w:rsidTr="001A16F9">
        <w:trPr>
          <w:trHeight w:hRule="exact" w:val="813"/>
        </w:trPr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</w:tr>
      <w:tr w:rsidR="006C50F7" w:rsidRPr="00CE7CAB" w:rsidTr="001A16F9">
        <w:trPr>
          <w:trHeight w:hRule="exact" w:val="406"/>
        </w:trPr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</w:tr>
      <w:tr w:rsidR="00DF68CA" w:rsidRPr="00CE7CAB" w:rsidTr="001A16F9">
        <w:trPr>
          <w:trHeight w:hRule="exact" w:val="813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</w:tr>
      <w:tr w:rsidR="006C50F7" w:rsidRPr="00CE7CAB" w:rsidTr="001A16F9">
        <w:trPr>
          <w:trHeight w:hRule="exact" w:val="406"/>
        </w:trPr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</w:tr>
      <w:tr w:rsidR="00DF68CA" w:rsidRPr="00CE7CAB" w:rsidTr="001A16F9">
        <w:trPr>
          <w:trHeight w:hRule="exact" w:val="813"/>
        </w:trPr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</w:tr>
      <w:tr w:rsidR="006C50F7" w:rsidRPr="00CE7CAB" w:rsidTr="001A16F9">
        <w:trPr>
          <w:trHeight w:hRule="exact" w:val="406"/>
        </w:trPr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</w:tr>
      <w:tr w:rsidR="00DF68CA" w:rsidRPr="00CE7CAB" w:rsidTr="001A16F9">
        <w:trPr>
          <w:trHeight w:hRule="exact" w:val="813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</w:tr>
      <w:tr w:rsidR="006C50F7" w:rsidRPr="00CE7CAB" w:rsidTr="001A16F9">
        <w:trPr>
          <w:trHeight w:hRule="exact" w:val="406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</w:tr>
      <w:tr w:rsidR="00DF68CA" w:rsidRPr="00CE7CAB" w:rsidTr="001A16F9">
        <w:trPr>
          <w:trHeight w:hRule="exact" w:val="813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</w:tr>
      <w:tr w:rsidR="006C50F7" w:rsidRPr="00CE7CAB" w:rsidTr="001A16F9">
        <w:trPr>
          <w:trHeight w:hRule="exact" w:val="406"/>
        </w:trPr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</w:tr>
      <w:tr w:rsidR="00DF68CA" w:rsidRPr="00CE7CAB" w:rsidTr="001A16F9">
        <w:trPr>
          <w:trHeight w:hRule="exact" w:val="813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</w:tr>
      <w:tr w:rsidR="006C50F7" w:rsidRPr="00CE7CAB" w:rsidTr="001A16F9">
        <w:trPr>
          <w:trHeight w:hRule="exact" w:val="406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</w:tr>
      <w:tr w:rsidR="00DF68CA" w:rsidRPr="00CE7CAB" w:rsidTr="001A16F9">
        <w:trPr>
          <w:trHeight w:hRule="exact" w:val="813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</w:tr>
      <w:tr w:rsidR="006C50F7" w:rsidRPr="00CE7CAB" w:rsidTr="001A16F9">
        <w:trPr>
          <w:trHeight w:hRule="exact" w:val="406"/>
        </w:trPr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</w:tr>
      <w:tr w:rsidR="00DF68CA" w:rsidRPr="00CE7CAB" w:rsidTr="00935842">
        <w:trPr>
          <w:trHeight w:hRule="exact" w:val="813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</w:tr>
      <w:tr w:rsidR="006C50F7" w:rsidRPr="00CE7CAB" w:rsidTr="00935842">
        <w:trPr>
          <w:trHeight w:hRule="exact" w:val="406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</w:tr>
      <w:tr w:rsidR="00DF68CA" w:rsidRPr="00CE7CAB" w:rsidTr="00935842">
        <w:trPr>
          <w:trHeight w:hRule="exact" w:val="813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</w:tr>
      <w:tr w:rsidR="006C50F7" w:rsidRPr="00CE7CAB" w:rsidTr="00935842">
        <w:trPr>
          <w:trHeight w:hRule="exact" w:val="406"/>
        </w:trPr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</w:tr>
      <w:tr w:rsidR="00DF68CA" w:rsidRPr="00CE7CAB" w:rsidTr="00935842">
        <w:trPr>
          <w:trHeight w:hRule="exact" w:val="813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9124E8" w:rsidRDefault="00775B13" w:rsidP="0050784E">
            <w:pPr>
              <w:jc w:val="center"/>
              <w:rPr>
                <w:sz w:val="32"/>
                <w:szCs w:val="32"/>
              </w:rPr>
            </w:pPr>
          </w:p>
        </w:tc>
      </w:tr>
      <w:tr w:rsidR="006C50F7" w:rsidRPr="00CE7CAB" w:rsidTr="00935842">
        <w:trPr>
          <w:trHeight w:hRule="exact" w:val="406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C50F7" w:rsidRPr="009124E8" w:rsidRDefault="006C50F7" w:rsidP="0050784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9124E8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</w:tr>
      <w:bookmarkEnd w:id="0"/>
      <w:tr w:rsidR="00DF68CA" w:rsidRPr="00CE7CAB" w:rsidTr="00935842">
        <w:trPr>
          <w:trHeight w:hRule="exact" w:val="813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50784E" w:rsidRDefault="00775B13" w:rsidP="0050784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50784E" w:rsidRDefault="00775B13" w:rsidP="0050784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50784E" w:rsidRDefault="00775B13" w:rsidP="0050784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50784E" w:rsidRDefault="00775B13" w:rsidP="0050784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50784E" w:rsidRDefault="00775B13" w:rsidP="0050784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50784E" w:rsidRDefault="00775B13" w:rsidP="0050784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50784E" w:rsidRDefault="00775B13" w:rsidP="0050784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50784E" w:rsidRDefault="00775B13" w:rsidP="0050784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50784E" w:rsidRDefault="00775B13" w:rsidP="0050784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50784E" w:rsidRDefault="00775B13" w:rsidP="0050784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50784E" w:rsidRDefault="00775B13" w:rsidP="0050784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50784E" w:rsidRDefault="00775B13" w:rsidP="0050784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50784E" w:rsidRDefault="00775B13" w:rsidP="0050784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50784E" w:rsidRDefault="00775B13" w:rsidP="0050784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50784E" w:rsidRDefault="00775B13" w:rsidP="0050784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50784E" w:rsidRDefault="00775B13" w:rsidP="0050784E">
            <w:pPr>
              <w:jc w:val="center"/>
              <w:rPr>
                <w:sz w:val="28"/>
                <w:szCs w:val="28"/>
              </w:rPr>
            </w:pPr>
          </w:p>
        </w:tc>
      </w:tr>
    </w:tbl>
    <w:p w:rsidR="00611F17" w:rsidRPr="00CE7CAB" w:rsidRDefault="009124E8" w:rsidP="00A5472D">
      <w:pPr>
        <w:jc w:val="both"/>
        <w:rPr>
          <w:sz w:val="36"/>
          <w:szCs w:val="36"/>
        </w:rPr>
      </w:pPr>
    </w:p>
    <w:sectPr w:rsidR="00611F17" w:rsidRPr="00CE7CAB" w:rsidSect="002519CA">
      <w:footerReference w:type="default" r:id="rId8"/>
      <w:pgSz w:w="12240" w:h="15840"/>
      <w:pgMar w:top="144" w:right="144" w:bottom="864" w:left="432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A86" w:rsidRDefault="00C71A86" w:rsidP="005627FD">
      <w:pPr>
        <w:spacing w:after="0" w:line="240" w:lineRule="auto"/>
      </w:pPr>
      <w:r>
        <w:separator/>
      </w:r>
    </w:p>
  </w:endnote>
  <w:endnote w:type="continuationSeparator" w:id="0">
    <w:p w:rsidR="00C71A86" w:rsidRDefault="00C71A86" w:rsidP="00562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7FD" w:rsidRDefault="002519CA">
    <w:pPr>
      <w:pStyle w:val="Footer"/>
    </w:pPr>
    <w:r>
      <w:t xml:space="preserve">SEQUENCE </w:t>
    </w:r>
    <w:r w:rsidR="006C50F7">
      <w:t>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A86" w:rsidRDefault="00C71A86" w:rsidP="005627FD">
      <w:pPr>
        <w:spacing w:after="0" w:line="240" w:lineRule="auto"/>
      </w:pPr>
      <w:r>
        <w:separator/>
      </w:r>
    </w:p>
  </w:footnote>
  <w:footnote w:type="continuationSeparator" w:id="0">
    <w:p w:rsidR="00C71A86" w:rsidRDefault="00C71A86" w:rsidP="005627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7FD"/>
    <w:rsid w:val="000849C6"/>
    <w:rsid w:val="001A16F9"/>
    <w:rsid w:val="002519CA"/>
    <w:rsid w:val="00305B64"/>
    <w:rsid w:val="003D2342"/>
    <w:rsid w:val="004A4CB1"/>
    <w:rsid w:val="0050784E"/>
    <w:rsid w:val="005627FD"/>
    <w:rsid w:val="006C50F7"/>
    <w:rsid w:val="00726186"/>
    <w:rsid w:val="00775B13"/>
    <w:rsid w:val="007D6942"/>
    <w:rsid w:val="009124E8"/>
    <w:rsid w:val="00935842"/>
    <w:rsid w:val="009C70A4"/>
    <w:rsid w:val="00A5472D"/>
    <w:rsid w:val="00B1529F"/>
    <w:rsid w:val="00C71A86"/>
    <w:rsid w:val="00CE7CAB"/>
    <w:rsid w:val="00DF68CA"/>
    <w:rsid w:val="00EC1D9B"/>
    <w:rsid w:val="00F66C2C"/>
    <w:rsid w:val="00FE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2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7FD"/>
  </w:style>
  <w:style w:type="paragraph" w:styleId="Footer">
    <w:name w:val="footer"/>
    <w:basedOn w:val="Normal"/>
    <w:link w:val="FooterChar"/>
    <w:uiPriority w:val="99"/>
    <w:unhideWhenUsed/>
    <w:rsid w:val="00562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7FD"/>
  </w:style>
  <w:style w:type="table" w:styleId="TableGrid">
    <w:name w:val="Table Grid"/>
    <w:basedOn w:val="TableNormal"/>
    <w:uiPriority w:val="59"/>
    <w:rsid w:val="002519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2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7FD"/>
  </w:style>
  <w:style w:type="paragraph" w:styleId="Footer">
    <w:name w:val="footer"/>
    <w:basedOn w:val="Normal"/>
    <w:link w:val="FooterChar"/>
    <w:uiPriority w:val="99"/>
    <w:unhideWhenUsed/>
    <w:rsid w:val="00562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7FD"/>
  </w:style>
  <w:style w:type="table" w:styleId="TableGrid">
    <w:name w:val="Table Grid"/>
    <w:basedOn w:val="TableNormal"/>
    <w:uiPriority w:val="59"/>
    <w:rsid w:val="002519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5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5743AF-FF22-4DE7-95F3-134C8DD2B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1BFAA4FC.dotm</Template>
  <TotalTime>5</TotalTime>
  <Pages>2</Pages>
  <Words>92</Words>
  <Characters>509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TU Delft</Company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Kees</dc:creator>
  <cp:lastModifiedBy>Bert Lobbezoo</cp:lastModifiedBy>
  <cp:revision>5</cp:revision>
  <cp:lastPrinted>2013-12-18T08:03:00Z</cp:lastPrinted>
  <dcterms:created xsi:type="dcterms:W3CDTF">2013-12-18T10:17:00Z</dcterms:created>
  <dcterms:modified xsi:type="dcterms:W3CDTF">2013-12-18T10:26:00Z</dcterms:modified>
</cp:coreProperties>
</file>