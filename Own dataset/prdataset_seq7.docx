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left w:val="dotted" w:sz="4" w:space="0" w:color="auto"/>
          <w:right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618"/>
      </w:tblGrid>
      <w:tr w:rsidR="00087BDD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87BDD" w:rsidRDefault="002519CA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87BDD" w:rsidRDefault="002519CA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87BDD" w:rsidRDefault="002519CA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87BDD" w:rsidRDefault="002519CA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87BDD" w:rsidRDefault="002519CA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87BDD" w:rsidRDefault="002519CA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87BDD" w:rsidRDefault="002519CA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87BDD" w:rsidRDefault="002519CA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87BDD" w:rsidRDefault="002519CA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87BDD" w:rsidRDefault="002519CA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87BDD" w:rsidRDefault="002519CA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87BDD" w:rsidRDefault="002519CA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87BDD" w:rsidRDefault="002519CA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87BDD" w:rsidRDefault="002519CA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87BDD" w:rsidRDefault="002519CA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87BDD" w:rsidRDefault="002519CA" w:rsidP="00087BDD">
            <w:pPr>
              <w:jc w:val="center"/>
              <w:rPr>
                <w:sz w:val="32"/>
                <w:szCs w:val="32"/>
              </w:rPr>
            </w:pPr>
          </w:p>
        </w:tc>
      </w:tr>
      <w:tr w:rsidR="00087BDD" w:rsidRPr="00CE7CAB" w:rsidTr="00965EE7">
        <w:trPr>
          <w:trHeight w:hRule="exact" w:val="406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618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</w:tr>
      <w:tr w:rsidR="00087BDD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</w:tr>
      <w:tr w:rsidR="00087BDD" w:rsidRPr="00CE7CAB" w:rsidTr="00965EE7">
        <w:trPr>
          <w:trHeight w:hRule="exact" w:val="406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618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  <w:bookmarkStart w:id="0" w:name="_GoBack" w:colFirst="8" w:colLast="8"/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</w:tr>
      <w:bookmarkEnd w:id="0"/>
      <w:tr w:rsidR="00087BDD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</w:tr>
      <w:tr w:rsidR="00087BDD" w:rsidRPr="00CE7CAB" w:rsidTr="00965EE7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</w:tr>
      <w:tr w:rsidR="00087BDD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</w:tr>
      <w:tr w:rsidR="00087BDD" w:rsidRPr="00CE7CAB" w:rsidTr="00965EE7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</w:tr>
      <w:tr w:rsidR="00087BDD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</w:tr>
      <w:tr w:rsidR="00087BDD" w:rsidRPr="00CE7CAB" w:rsidTr="00965EE7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</w:tr>
      <w:tr w:rsidR="00087BDD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</w:tr>
      <w:tr w:rsidR="00087BDD" w:rsidRPr="00CE7CAB" w:rsidTr="00965EE7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7BDD" w:rsidRPr="00087BDD" w:rsidRDefault="00087BDD" w:rsidP="00087BDD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87BDD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87BDD" w:rsidRDefault="00775B13" w:rsidP="00087BDD">
            <w:pPr>
              <w:jc w:val="center"/>
              <w:rPr>
                <w:sz w:val="32"/>
                <w:szCs w:val="32"/>
              </w:rPr>
            </w:pPr>
          </w:p>
        </w:tc>
      </w:tr>
    </w:tbl>
    <w:p w:rsidR="00611F17" w:rsidRPr="00CE7CAB" w:rsidRDefault="00087BDD" w:rsidP="00A5472D">
      <w:pPr>
        <w:jc w:val="both"/>
        <w:rPr>
          <w:sz w:val="36"/>
          <w:szCs w:val="36"/>
        </w:rPr>
      </w:pPr>
    </w:p>
    <w:sectPr w:rsidR="00611F17" w:rsidRPr="00CE7CAB" w:rsidSect="002519CA">
      <w:footerReference w:type="default" r:id="rId8"/>
      <w:pgSz w:w="12240" w:h="15840"/>
      <w:pgMar w:top="144" w:right="144" w:bottom="864" w:left="43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A86" w:rsidRDefault="00C71A86" w:rsidP="005627FD">
      <w:pPr>
        <w:spacing w:after="0" w:line="240" w:lineRule="auto"/>
      </w:pPr>
      <w:r>
        <w:separator/>
      </w:r>
    </w:p>
  </w:endnote>
  <w:endnote w:type="continuationSeparator" w:id="0">
    <w:p w:rsidR="00C71A86" w:rsidRDefault="00C71A86" w:rsidP="0056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A9D" w:rsidRDefault="002519CA">
    <w:pPr>
      <w:pStyle w:val="Footer"/>
    </w:pPr>
    <w:r>
      <w:t xml:space="preserve">SEQUENCE </w:t>
    </w:r>
    <w:r w:rsidR="00087BDD"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A86" w:rsidRDefault="00C71A86" w:rsidP="005627FD">
      <w:pPr>
        <w:spacing w:after="0" w:line="240" w:lineRule="auto"/>
      </w:pPr>
      <w:r>
        <w:separator/>
      </w:r>
    </w:p>
  </w:footnote>
  <w:footnote w:type="continuationSeparator" w:id="0">
    <w:p w:rsidR="00C71A86" w:rsidRDefault="00C71A86" w:rsidP="005627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FD"/>
    <w:rsid w:val="0000363C"/>
    <w:rsid w:val="000849C6"/>
    <w:rsid w:val="00085A9D"/>
    <w:rsid w:val="00087BDD"/>
    <w:rsid w:val="001A16F9"/>
    <w:rsid w:val="002519CA"/>
    <w:rsid w:val="002F1C6B"/>
    <w:rsid w:val="00305B64"/>
    <w:rsid w:val="003D2342"/>
    <w:rsid w:val="00416539"/>
    <w:rsid w:val="004420D4"/>
    <w:rsid w:val="004A4CB1"/>
    <w:rsid w:val="0050784E"/>
    <w:rsid w:val="005627FD"/>
    <w:rsid w:val="00642481"/>
    <w:rsid w:val="006C50F7"/>
    <w:rsid w:val="00726186"/>
    <w:rsid w:val="00775B13"/>
    <w:rsid w:val="007D6942"/>
    <w:rsid w:val="008A3656"/>
    <w:rsid w:val="008A73A3"/>
    <w:rsid w:val="00935842"/>
    <w:rsid w:val="00965EE7"/>
    <w:rsid w:val="009C70A4"/>
    <w:rsid w:val="00A274F5"/>
    <w:rsid w:val="00A5472D"/>
    <w:rsid w:val="00A82865"/>
    <w:rsid w:val="00B1529F"/>
    <w:rsid w:val="00B223A3"/>
    <w:rsid w:val="00C71A86"/>
    <w:rsid w:val="00CE7CAB"/>
    <w:rsid w:val="00DF68CA"/>
    <w:rsid w:val="00E51469"/>
    <w:rsid w:val="00EC1D9B"/>
    <w:rsid w:val="00F66C2C"/>
    <w:rsid w:val="00FE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7FD"/>
  </w:style>
  <w:style w:type="paragraph" w:styleId="Footer">
    <w:name w:val="footer"/>
    <w:basedOn w:val="Normal"/>
    <w:link w:val="Foot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7FD"/>
  </w:style>
  <w:style w:type="table" w:styleId="TableGrid">
    <w:name w:val="Table Grid"/>
    <w:basedOn w:val="TableNormal"/>
    <w:uiPriority w:val="59"/>
    <w:rsid w:val="00251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7FD"/>
  </w:style>
  <w:style w:type="paragraph" w:styleId="Footer">
    <w:name w:val="footer"/>
    <w:basedOn w:val="Normal"/>
    <w:link w:val="Foot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7FD"/>
  </w:style>
  <w:style w:type="table" w:styleId="TableGrid">
    <w:name w:val="Table Grid"/>
    <w:basedOn w:val="TableNormal"/>
    <w:uiPriority w:val="59"/>
    <w:rsid w:val="00251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3071B-0A98-4EAC-A1FA-073D1D3B2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1BFAA4FC.dotm</Template>
  <TotalTime>2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</dc:creator>
  <cp:lastModifiedBy>Bert Lobbezoo</cp:lastModifiedBy>
  <cp:revision>3</cp:revision>
  <cp:lastPrinted>2013-12-18T08:03:00Z</cp:lastPrinted>
  <dcterms:created xsi:type="dcterms:W3CDTF">2013-12-18T10:31:00Z</dcterms:created>
  <dcterms:modified xsi:type="dcterms:W3CDTF">2013-12-18T10:33:00Z</dcterms:modified>
</cp:coreProperties>
</file>